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C253" w14:textId="3D5E9D2E" w:rsidR="00A2143B" w:rsidRPr="00A2143B" w:rsidRDefault="00A2143B" w:rsidP="00A2143B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</w:t>
      </w:r>
      <w:r w:rsidR="001477D8">
        <w:rPr>
          <w:b/>
          <w:color w:val="FFFFFF" w:themeColor="background1"/>
          <w:sz w:val="28"/>
        </w:rPr>
        <w:t xml:space="preserve"> MATCHING</w:t>
      </w:r>
    </w:p>
    <w:p w14:paraId="0C1BB93E" w14:textId="77777777" w:rsidR="001477D8" w:rsidRDefault="001477D8" w:rsidP="00A2143B">
      <w:pPr>
        <w:rPr>
          <w:b/>
          <w:u w:val="single"/>
        </w:rPr>
      </w:pPr>
    </w:p>
    <w:p w14:paraId="609502E6" w14:textId="71C0CA3F" w:rsidR="00A2143B" w:rsidRDefault="00C77302" w:rsidP="00A2143B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Fill in the blanks with the appropriate letter of the Scrum terms</w:t>
      </w:r>
    </w:p>
    <w:p w14:paraId="36B28691" w14:textId="77777777" w:rsidR="00A2143B" w:rsidRDefault="00A2143B" w:rsidP="00A2143B"/>
    <w:p w14:paraId="69BC8134" w14:textId="0C65C13A" w:rsidR="00A2143B" w:rsidRPr="00A2143B" w:rsidRDefault="00A2143B" w:rsidP="00A2143B">
      <w:pPr>
        <w:rPr>
          <w:sz w:val="20"/>
        </w:rPr>
        <w:sectPr w:rsidR="00A2143B" w:rsidRPr="00A2143B" w:rsidSect="00A2143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B6957D" w14:textId="1BECACF1" w:rsidR="00A91D28" w:rsidRDefault="00A91D28" w:rsidP="00A2143B">
      <w:pPr>
        <w:spacing w:line="360" w:lineRule="auto"/>
        <w:ind w:left="274"/>
      </w:pPr>
      <w:r w:rsidRPr="002D0283">
        <w:rPr>
          <w:u w:val="single"/>
        </w:rPr>
        <w:t xml:space="preserve">  </w:t>
      </w:r>
      <w:r w:rsidR="002D373F">
        <w:rPr>
          <w:u w:val="single"/>
        </w:rPr>
        <w:t>P</w:t>
      </w:r>
      <w:r w:rsidRPr="002D0283">
        <w:rPr>
          <w:u w:val="single"/>
        </w:rPr>
        <w:t xml:space="preserve">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I</w:t>
      </w:r>
      <w:r w:rsidRPr="00322C13">
        <w:t xml:space="preserve">s a time-box </w:t>
      </w:r>
      <w:r>
        <w:t xml:space="preserve">- </w:t>
      </w:r>
      <w:r w:rsidRPr="00322C13">
        <w:t>a specific set of time</w:t>
      </w:r>
      <w:r w:rsidRPr="00A91D28">
        <w:t xml:space="preserve">  </w:t>
      </w:r>
    </w:p>
    <w:p w14:paraId="4350075D" w14:textId="0D89942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802D42">
        <w:rPr>
          <w:u w:val="single"/>
        </w:rPr>
        <w:t>D</w:t>
      </w:r>
      <w:r w:rsidRPr="002D0283">
        <w:rPr>
          <w:u w:val="single"/>
        </w:rPr>
        <w:t xml:space="preserve">    </w:t>
      </w:r>
      <w:r>
        <w:t xml:space="preserve">  Value: Do the right thing and work on tough problems</w:t>
      </w:r>
    </w:p>
    <w:p w14:paraId="648F93BC" w14:textId="60322D4E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802D42">
        <w:rPr>
          <w:u w:val="single"/>
        </w:rPr>
        <w:t>G</w:t>
      </w:r>
      <w:r w:rsidRPr="002D0283">
        <w:rPr>
          <w:u w:val="single"/>
        </w:rPr>
        <w:t xml:space="preserve">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User story contains enough details to be worked</w:t>
      </w:r>
    </w:p>
    <w:p w14:paraId="025B3B67" w14:textId="45F7D37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802D42">
        <w:rPr>
          <w:u w:val="single"/>
        </w:rPr>
        <w:t>J</w:t>
      </w:r>
      <w:r w:rsidRPr="002D0283">
        <w:rPr>
          <w:u w:val="single"/>
        </w:rPr>
        <w:t xml:space="preserve">    </w:t>
      </w:r>
      <w:r>
        <w:t xml:space="preserve">  Vertical slice of a potentially shippable product</w:t>
      </w:r>
    </w:p>
    <w:p w14:paraId="4C2D042F" w14:textId="413417B0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802D42">
        <w:rPr>
          <w:u w:val="single"/>
        </w:rPr>
        <w:t>B</w:t>
      </w:r>
      <w:r w:rsidRPr="002D0283">
        <w:rPr>
          <w:u w:val="single"/>
        </w:rPr>
        <w:t xml:space="preserve">   </w:t>
      </w:r>
      <w:r>
        <w:t xml:space="preserve">  Visual aid that shows trending of user stories completed</w:t>
      </w:r>
    </w:p>
    <w:p w14:paraId="6D43FEB7" w14:textId="18DE8B8E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802D42">
        <w:rPr>
          <w:u w:val="single"/>
        </w:rPr>
        <w:t>S</w:t>
      </w:r>
      <w:r w:rsidRPr="002D0283">
        <w:rPr>
          <w:u w:val="single"/>
        </w:rPr>
        <w:t xml:space="preserve">   </w:t>
      </w:r>
      <w:r>
        <w:t xml:space="preserve">  Share lessons learned from the previous iteration</w:t>
      </w:r>
    </w:p>
    <w:p w14:paraId="330449B6" w14:textId="0B2A6E56" w:rsidR="00A91D28" w:rsidRDefault="00A91D28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6F5CCE">
        <w:rPr>
          <w:u w:val="single"/>
        </w:rPr>
        <w:t>O</w:t>
      </w: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D65CF">
        <w:t>Servant leader that removes roadblocks</w:t>
      </w:r>
    </w:p>
    <w:p w14:paraId="55BF2408" w14:textId="49353F77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BE55D7">
        <w:rPr>
          <w:u w:val="single"/>
        </w:rPr>
        <w:t>H</w:t>
      </w:r>
      <w:r w:rsidRPr="002D0283">
        <w:rPr>
          <w:u w:val="single"/>
        </w:rPr>
        <w:t xml:space="preserve">   </w:t>
      </w:r>
      <w:r>
        <w:t xml:space="preserve">  Value: Complete </w:t>
      </w:r>
      <w:r w:rsidR="001477D8">
        <w:t xml:space="preserve">the right </w:t>
      </w:r>
      <w:r>
        <w:t>work based on sprint goals</w:t>
      </w:r>
    </w:p>
    <w:p w14:paraId="0DD157E6" w14:textId="1583329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802D42">
        <w:rPr>
          <w:u w:val="single"/>
        </w:rPr>
        <w:t>T</w:t>
      </w:r>
      <w:r w:rsidRPr="002D0283">
        <w:rPr>
          <w:u w:val="single"/>
        </w:rPr>
        <w:t xml:space="preserve">   </w:t>
      </w:r>
      <w:r>
        <w:t xml:space="preserve">  Meeting to demo progress made during the iteration</w:t>
      </w:r>
    </w:p>
    <w:p w14:paraId="465A97A4" w14:textId="4C362898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BE55D7">
        <w:rPr>
          <w:u w:val="single"/>
        </w:rPr>
        <w:t>V</w:t>
      </w:r>
      <w:r w:rsidRPr="002D0283">
        <w:rPr>
          <w:u w:val="single"/>
        </w:rPr>
        <w:t xml:space="preserve">    </w:t>
      </w:r>
      <w:r>
        <w:t xml:space="preserve">  </w:t>
      </w:r>
      <w:r w:rsidR="00EE17E7">
        <w:t>Simple description of a f</w:t>
      </w:r>
      <w:r>
        <w:t>eature from a user’s perspective</w:t>
      </w:r>
    </w:p>
    <w:p w14:paraId="1A2E0F66" w14:textId="54C0254F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BE55D7">
        <w:rPr>
          <w:u w:val="single"/>
        </w:rPr>
        <w:t>Q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1591A">
        <w:t>Committed user stories for upcoming iteration</w:t>
      </w:r>
    </w:p>
    <w:p w14:paraId="750C8551" w14:textId="047716C2" w:rsidR="009548E7" w:rsidRDefault="009548E7" w:rsidP="00A2143B">
      <w:pPr>
        <w:spacing w:line="360" w:lineRule="auto"/>
        <w:ind w:left="274" w:right="-1170"/>
      </w:pPr>
      <w:r w:rsidRPr="002D0283">
        <w:rPr>
          <w:u w:val="single"/>
        </w:rPr>
        <w:t xml:space="preserve">   </w:t>
      </w:r>
      <w:r w:rsidR="00BE55D7">
        <w:rPr>
          <w:u w:val="single"/>
        </w:rPr>
        <w:t>L</w:t>
      </w:r>
      <w:r w:rsidRPr="002D0283">
        <w:rPr>
          <w:u w:val="single"/>
        </w:rPr>
        <w:t xml:space="preserve">   </w:t>
      </w:r>
      <w:r>
        <w:t xml:space="preserve">  Tasked with understanding the product vision</w:t>
      </w:r>
    </w:p>
    <w:p w14:paraId="0EDFD1D7" w14:textId="67B0CC7E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BE55D7">
        <w:rPr>
          <w:u w:val="single"/>
        </w:rPr>
        <w:t>R</w:t>
      </w:r>
      <w:r w:rsidR="001F197F">
        <w:rPr>
          <w:u w:val="single"/>
        </w:rPr>
        <w:t xml:space="preserve">  </w:t>
      </w:r>
      <w:r w:rsidRPr="002D0283">
        <w:rPr>
          <w:u w:val="single"/>
        </w:rPr>
        <w:t xml:space="preserve"> </w:t>
      </w:r>
      <w:r>
        <w:t xml:space="preserve">  Discussion and commitment </w:t>
      </w:r>
      <w:r w:rsidR="00144289">
        <w:t>for</w:t>
      </w:r>
      <w:r>
        <w:t xml:space="preserve"> the next iteration’s work</w:t>
      </w:r>
    </w:p>
    <w:p w14:paraId="52E1B07E" w14:textId="04A1EA93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</w:t>
      </w:r>
      <w:r w:rsidR="00BE55D7">
        <w:rPr>
          <w:u w:val="single"/>
        </w:rPr>
        <w:t>M</w:t>
      </w:r>
      <w:r w:rsidR="001F197F">
        <w:rPr>
          <w:u w:val="single"/>
        </w:rPr>
        <w:t xml:space="preserve">  </w:t>
      </w:r>
      <w:r w:rsidRPr="002D0283">
        <w:rPr>
          <w:u w:val="single"/>
        </w:rPr>
        <w:t xml:space="preserve"> </w:t>
      </w:r>
      <w:r>
        <w:t xml:space="preserve">  Value: Treat everyone as a capable team member</w:t>
      </w:r>
    </w:p>
    <w:p w14:paraId="1540E136" w14:textId="5FCF667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BE55D7">
        <w:rPr>
          <w:u w:val="single"/>
        </w:rPr>
        <w:t>K</w:t>
      </w:r>
      <w:r w:rsidRPr="002D0283">
        <w:rPr>
          <w:u w:val="single"/>
        </w:rPr>
        <w:t xml:space="preserve">  </w:t>
      </w:r>
      <w:r w:rsidR="001F197F">
        <w:rPr>
          <w:u w:val="single"/>
        </w:rPr>
        <w:t xml:space="preserve"> </w:t>
      </w:r>
      <w:r>
        <w:t xml:space="preserve">  Prioritized list of user stories that grows and changes</w:t>
      </w:r>
    </w:p>
    <w:p w14:paraId="4B1A1F2E" w14:textId="714ADAAD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802D42">
        <w:rPr>
          <w:u w:val="single"/>
        </w:rPr>
        <w:t>F</w:t>
      </w:r>
      <w:r w:rsidRPr="002D0283">
        <w:rPr>
          <w:u w:val="single"/>
        </w:rPr>
        <w:t xml:space="preserve">    </w:t>
      </w:r>
      <w:r>
        <w:t xml:space="preserve">  </w:t>
      </w:r>
      <w:r w:rsidR="00E1591A">
        <w:t>Common understanding of when something is complete</w:t>
      </w:r>
    </w:p>
    <w:p w14:paraId="25E62306" w14:textId="5FB417E9" w:rsidR="00A91D28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802D42">
        <w:rPr>
          <w:u w:val="single"/>
        </w:rPr>
        <w:t>E</w:t>
      </w:r>
      <w:r w:rsidRPr="002D0283">
        <w:rPr>
          <w:u w:val="single"/>
        </w:rPr>
        <w:t xml:space="preserve">    </w:t>
      </w:r>
      <w:r>
        <w:t xml:space="preserve">  </w:t>
      </w:r>
      <w:r w:rsidR="009548E7">
        <w:t>Discussion of yesterday’s progress, today’s plan, and issues</w:t>
      </w:r>
    </w:p>
    <w:p w14:paraId="07518A09" w14:textId="1B063BCF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</w:t>
      </w:r>
      <w:r w:rsidR="00802D42">
        <w:rPr>
          <w:u w:val="single"/>
        </w:rPr>
        <w:t>X</w:t>
      </w:r>
      <w:r w:rsidRPr="002D0283">
        <w:rPr>
          <w:u w:val="single"/>
        </w:rPr>
        <w:t xml:space="preserve">  </w:t>
      </w:r>
      <w:r>
        <w:t xml:space="preserve">  Team-created list of rules, expectations, and procedures</w:t>
      </w:r>
    </w:p>
    <w:p w14:paraId="1B89ED77" w14:textId="0D4A593C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BE55D7">
        <w:rPr>
          <w:u w:val="single"/>
        </w:rPr>
        <w:t>I</w:t>
      </w:r>
      <w:r w:rsidRPr="002D0283">
        <w:rPr>
          <w:u w:val="single"/>
        </w:rPr>
        <w:t xml:space="preserve">   </w:t>
      </w:r>
      <w:r>
        <w:t xml:space="preserve">  Value: Discuss the work and challenges </w:t>
      </w:r>
      <w:r w:rsidR="00144289">
        <w:t>of the project</w:t>
      </w:r>
    </w:p>
    <w:p w14:paraId="5D053472" w14:textId="62E38DA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BE55D7">
        <w:rPr>
          <w:u w:val="single"/>
        </w:rPr>
        <w:t>N</w:t>
      </w:r>
      <w:r w:rsidRPr="002D0283">
        <w:rPr>
          <w:u w:val="single"/>
        </w:rPr>
        <w:t xml:space="preserve">    </w:t>
      </w:r>
      <w:r>
        <w:t xml:space="preserve"> </w:t>
      </w:r>
      <w:r w:rsidR="001F197F">
        <w:t xml:space="preserve"> </w:t>
      </w:r>
      <w:r>
        <w:t>Self-organizing, cross-functional group of people</w:t>
      </w:r>
    </w:p>
    <w:p w14:paraId="51235C4E" w14:textId="697EF455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E672A5">
        <w:rPr>
          <w:u w:val="single"/>
        </w:rPr>
        <w:t>A</w:t>
      </w:r>
      <w:r w:rsidRPr="002D0283">
        <w:rPr>
          <w:u w:val="single"/>
        </w:rPr>
        <w:t xml:space="preserve">   </w:t>
      </w:r>
      <w:r>
        <w:t xml:space="preserve">  </w:t>
      </w:r>
      <w:r w:rsidR="001477D8">
        <w:t>Compares total user stories versus completed user stories</w:t>
      </w:r>
    </w:p>
    <w:p w14:paraId="5498F7BF" w14:textId="6093F0F0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E672A5">
        <w:rPr>
          <w:u w:val="single"/>
        </w:rPr>
        <w:t>U</w:t>
      </w: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</w:t>
      </w:r>
      <w:r w:rsidR="001F197F">
        <w:t xml:space="preserve"> </w:t>
      </w:r>
      <w:r>
        <w:t xml:space="preserve"> Number of story points that are completed per iteration</w:t>
      </w:r>
    </w:p>
    <w:p w14:paraId="207E9958" w14:textId="5846AE48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E672A5">
        <w:rPr>
          <w:u w:val="single"/>
        </w:rPr>
        <w:t>C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t xml:space="preserve">  </w:t>
      </w:r>
      <w:r>
        <w:t>Value: Give 100% effort to achieve project team’s goals</w:t>
      </w:r>
    </w:p>
    <w:p w14:paraId="44603968" w14:textId="2A98E370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E672A5">
        <w:rPr>
          <w:u w:val="single"/>
        </w:rPr>
        <w:t>W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Work that is currently being completed</w:t>
      </w:r>
    </w:p>
    <w:p w14:paraId="21A731EE" w14:textId="26333CD9" w:rsidR="00A91D28" w:rsidRDefault="00A91D28" w:rsidP="00A91D28">
      <w:pPr>
        <w:ind w:right="-720"/>
      </w:pPr>
    </w:p>
    <w:p w14:paraId="16B20BF4" w14:textId="47814F2E" w:rsidR="00A91D28" w:rsidRDefault="00A91D28" w:rsidP="00A91D28">
      <w:pPr>
        <w:ind w:right="-720"/>
      </w:pPr>
    </w:p>
    <w:p w14:paraId="46C772C0" w14:textId="6C89FDD3" w:rsidR="00A91D28" w:rsidRDefault="00A91D28" w:rsidP="00A91D28">
      <w:pPr>
        <w:ind w:right="-720"/>
      </w:pPr>
    </w:p>
    <w:p w14:paraId="04DB6BD6" w14:textId="3674CA98" w:rsidR="00A91D28" w:rsidRDefault="00A91D28" w:rsidP="00A91D28">
      <w:pPr>
        <w:ind w:right="-720"/>
      </w:pPr>
    </w:p>
    <w:p w14:paraId="398CF13A" w14:textId="77777777" w:rsidR="00AD696F" w:rsidRDefault="00AD696F" w:rsidP="00A91D28">
      <w:pPr>
        <w:ind w:right="-720"/>
      </w:pPr>
    </w:p>
    <w:p w14:paraId="42081396" w14:textId="4AE438EF" w:rsidR="00A91D28" w:rsidRDefault="00A91D28" w:rsidP="00A91D28">
      <w:pPr>
        <w:ind w:right="-720"/>
      </w:pPr>
    </w:p>
    <w:p w14:paraId="306901B1" w14:textId="4772A71C" w:rsidR="00A91D28" w:rsidRDefault="00A91D28" w:rsidP="00A91D28">
      <w:pPr>
        <w:ind w:right="-720"/>
      </w:pPr>
    </w:p>
    <w:p w14:paraId="1481C5C6" w14:textId="518D0649" w:rsidR="00A91D28" w:rsidRDefault="00A91D28" w:rsidP="00A91D28">
      <w:pPr>
        <w:ind w:right="-720"/>
      </w:pPr>
    </w:p>
    <w:p w14:paraId="0296FB3B" w14:textId="3678C15F" w:rsidR="00A91D28" w:rsidRDefault="00A2143B" w:rsidP="00A91D28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6EC1" wp14:editId="6B055083">
                <wp:simplePos x="0" y="0"/>
                <wp:positionH relativeFrom="column">
                  <wp:posOffset>74213</wp:posOffset>
                </wp:positionH>
                <wp:positionV relativeFrom="paragraph">
                  <wp:posOffset>152620</wp:posOffset>
                </wp:positionV>
                <wp:extent cx="0" cy="4198289"/>
                <wp:effectExtent l="0" t="0" r="38100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0ADE4" id="Straight Connector 1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2pt" to="5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E650" wp14:editId="2D301CFF">
                <wp:simplePos x="0" y="0"/>
                <wp:positionH relativeFrom="column">
                  <wp:posOffset>75565</wp:posOffset>
                </wp:positionH>
                <wp:positionV relativeFrom="paragraph">
                  <wp:posOffset>154940</wp:posOffset>
                </wp:positionV>
                <wp:extent cx="26606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7942" id="Straight Connector 16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2.2pt" to="26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BwgEAANADAAAOAAAAZHJzL2Uyb0RvYy54bWysU01v2zAMvQ/ofxB0b+wEqD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" strokecolor="#4579b8 [3044]"/>
            </w:pict>
          </mc:Fallback>
        </mc:AlternateContent>
      </w:r>
    </w:p>
    <w:p w14:paraId="5F08E76B" w14:textId="7895F283" w:rsidR="003E150F" w:rsidRPr="001F197F" w:rsidRDefault="003E150F" w:rsidP="003E150F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 Up Chart</w:t>
      </w:r>
    </w:p>
    <w:p w14:paraId="73DE613A" w14:textId="39323464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Burndown Chart</w:t>
      </w:r>
    </w:p>
    <w:p w14:paraId="5610A556" w14:textId="4FBC1856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Commitment</w:t>
      </w:r>
    </w:p>
    <w:p w14:paraId="2F28542E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Courage</w:t>
      </w:r>
    </w:p>
    <w:p w14:paraId="7BB1AA8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Daily Standup</w:t>
      </w:r>
    </w:p>
    <w:p w14:paraId="072BB41C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Done</w:t>
      </w:r>
    </w:p>
    <w:p w14:paraId="5FBF63F8" w14:textId="40F27FE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Ready</w:t>
      </w:r>
    </w:p>
    <w:p w14:paraId="62EBA296" w14:textId="7DBC649A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Focus</w:t>
      </w:r>
    </w:p>
    <w:p w14:paraId="014DE1A8" w14:textId="684864FC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Openness</w:t>
      </w:r>
    </w:p>
    <w:p w14:paraId="523BD1E2" w14:textId="08A371B5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Increment</w:t>
      </w:r>
    </w:p>
    <w:p w14:paraId="2B858679" w14:textId="4AEE571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Backlog</w:t>
      </w:r>
    </w:p>
    <w:p w14:paraId="58C5C3FD" w14:textId="1A28C4B4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Owner</w:t>
      </w:r>
    </w:p>
    <w:p w14:paraId="290EE06B" w14:textId="46EF0350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Respect</w:t>
      </w:r>
    </w:p>
    <w:p w14:paraId="068197C4" w14:textId="77777777" w:rsidR="00A05D2E" w:rsidRPr="00A05D2E" w:rsidRDefault="00A05D2E" w:rsidP="00A05D2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A05D2E">
        <w:t>Development Team</w:t>
      </w:r>
    </w:p>
    <w:p w14:paraId="12FB23FA" w14:textId="46C0807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Scrum Master</w:t>
      </w:r>
    </w:p>
    <w:p w14:paraId="5BF9EF31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</w:t>
      </w:r>
    </w:p>
    <w:p w14:paraId="353A4148" w14:textId="329EC920" w:rsidR="00A91D28" w:rsidRPr="001F197F" w:rsidRDefault="00A91D28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Backlog</w:t>
      </w:r>
    </w:p>
    <w:p w14:paraId="7EA36E12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Planning</w:t>
      </w:r>
    </w:p>
    <w:p w14:paraId="09D9F6B0" w14:textId="0DAF7F3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 xml:space="preserve">Sprint </w:t>
      </w:r>
      <w:r w:rsidR="00802D42">
        <w:t>R</w:t>
      </w:r>
      <w:r w:rsidRPr="001F197F">
        <w:t>etrospective</w:t>
      </w:r>
    </w:p>
    <w:p w14:paraId="41ECEABE" w14:textId="2DB2C791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Review</w:t>
      </w:r>
    </w:p>
    <w:p w14:paraId="54EE29BA" w14:textId="0EF416FB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Team Velocity</w:t>
      </w:r>
    </w:p>
    <w:p w14:paraId="45E0E775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User Story</w:t>
      </w:r>
    </w:p>
    <w:p w14:paraId="7E5F7A5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 in Progress</w:t>
      </w:r>
    </w:p>
    <w:p w14:paraId="76835933" w14:textId="6EBB0DDC" w:rsidR="0024066E" w:rsidRPr="001F197F" w:rsidRDefault="00E1591A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Working Agreement</w:t>
      </w:r>
    </w:p>
    <w:p w14:paraId="3623B456" w14:textId="4F386330" w:rsidR="004F0A8E" w:rsidRDefault="001477D8" w:rsidP="00AD696F">
      <w:pPr>
        <w:spacing w:line="240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5CD07" wp14:editId="485A5AE5">
                <wp:simplePos x="0" y="0"/>
                <wp:positionH relativeFrom="column">
                  <wp:posOffset>74930</wp:posOffset>
                </wp:positionH>
                <wp:positionV relativeFrom="paragraph">
                  <wp:posOffset>66647</wp:posOffset>
                </wp:positionV>
                <wp:extent cx="266065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91B3" id="Straight Connector 163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25pt" to="26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" strokecolor="#4579b8 [3044]"/>
            </w:pict>
          </mc:Fallback>
        </mc:AlternateContent>
      </w:r>
    </w:p>
    <w:p w14:paraId="39776176" w14:textId="3E229199" w:rsidR="004F0A8E" w:rsidRDefault="004F0A8E" w:rsidP="004F0A8E">
      <w:pPr>
        <w:pStyle w:val="ListParagraph"/>
        <w:spacing w:line="240" w:lineRule="auto"/>
        <w:ind w:left="630"/>
      </w:pPr>
    </w:p>
    <w:p w14:paraId="41A8EDB0" w14:textId="44035C3B" w:rsidR="00A91D28" w:rsidRDefault="00A91D28" w:rsidP="00A91D28">
      <w:pPr>
        <w:ind w:right="-720"/>
      </w:pPr>
    </w:p>
    <w:p w14:paraId="1930F45E" w14:textId="061B72F3" w:rsidR="00C77302" w:rsidRDefault="00C77302" w:rsidP="00A91D28">
      <w:pPr>
        <w:ind w:right="-720"/>
      </w:pPr>
    </w:p>
    <w:p w14:paraId="66157B9D" w14:textId="77777777" w:rsidR="00C77302" w:rsidRPr="00A91D28" w:rsidRDefault="00C77302" w:rsidP="00A91D28">
      <w:pPr>
        <w:ind w:right="-720"/>
      </w:pPr>
    </w:p>
    <w:sectPr w:rsidR="00C77302" w:rsidRPr="00A91D28" w:rsidSect="00A2143B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BD82E" w14:textId="77777777" w:rsidR="009B0F90" w:rsidRDefault="009B0F90">
      <w:pPr>
        <w:spacing w:line="240" w:lineRule="auto"/>
      </w:pPr>
      <w:r>
        <w:separator/>
      </w:r>
    </w:p>
  </w:endnote>
  <w:endnote w:type="continuationSeparator" w:id="0">
    <w:p w14:paraId="4E94EA19" w14:textId="77777777" w:rsidR="009B0F90" w:rsidRDefault="009B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6386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4697" w14:textId="574007AE" w:rsidR="007B2E02" w:rsidRDefault="004F0A8E" w:rsidP="007B2E02">
    <w:pPr>
      <w:pStyle w:val="Footer"/>
      <w:jc w:val="right"/>
      <w:rPr>
        <w:rStyle w:val="Hyperlink"/>
        <w:sz w:val="18"/>
      </w:rPr>
    </w:pPr>
    <w:r>
      <w:rPr>
        <w:sz w:val="18"/>
      </w:rPr>
      <w:t>Worksheet</w:t>
    </w:r>
    <w:r w:rsidR="007B2E02">
      <w:rPr>
        <w:sz w:val="18"/>
      </w:rPr>
      <w:t xml:space="preserve"> provided courtesy of </w:t>
    </w:r>
    <w:hyperlink r:id="rId1" w:history="1">
      <w:r w:rsidR="007B2E02" w:rsidRPr="008A7B69">
        <w:rPr>
          <w:rStyle w:val="Hyperlink"/>
          <w:sz w:val="18"/>
        </w:rPr>
        <w:t>www.TheBAGuide.com</w:t>
      </w:r>
    </w:hyperlink>
  </w:p>
  <w:p w14:paraId="6610A99D" w14:textId="621E05BC" w:rsidR="00A2143B" w:rsidRDefault="004F0A8E" w:rsidP="007B2E02">
    <w:pPr>
      <w:pStyle w:val="Footer"/>
      <w:jc w:val="right"/>
      <w:rPr>
        <w:sz w:val="18"/>
      </w:rPr>
    </w:pPr>
    <w:r>
      <w:rPr>
        <w:sz w:val="18"/>
      </w:rPr>
      <w:t>And</w:t>
    </w:r>
    <w:r w:rsidR="00A2143B">
      <w:rPr>
        <w:sz w:val="18"/>
      </w:rPr>
      <w:t xml:space="preserve">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DCA2" w14:textId="77777777" w:rsidR="009B0F90" w:rsidRDefault="009B0F90">
      <w:pPr>
        <w:spacing w:line="240" w:lineRule="auto"/>
      </w:pPr>
      <w:r>
        <w:separator/>
      </w:r>
    </w:p>
  </w:footnote>
  <w:footnote w:type="continuationSeparator" w:id="0">
    <w:p w14:paraId="0693D218" w14:textId="77777777" w:rsidR="009B0F90" w:rsidRDefault="009B0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46473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EA098" w14:textId="174F3C0F" w:rsidR="00F94F21" w:rsidRPr="00E01B82" w:rsidRDefault="00CE5660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11532F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00791881" wp14:editId="40ADBF37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63917">
          <w:rPr>
            <w:b/>
          </w:rPr>
          <w:t>Project Charter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AD305" w14:textId="69CE9D48" w:rsidR="00E01B82" w:rsidRPr="00A91D28" w:rsidRDefault="00A2143B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2336" behindDoc="0" locked="0" layoutInCell="1" allowOverlap="1" wp14:anchorId="78C9B668" wp14:editId="6DAA31C3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01B82"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1312" behindDoc="0" locked="0" layoutInCell="1" allowOverlap="1" wp14:anchorId="18DACA9B" wp14:editId="1C9B4AFE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91D28" w:rsidRPr="00A91D28">
          <w:rPr>
            <w:b/>
          </w:rPr>
          <w:t xml:space="preserve">Scrum </w:t>
        </w:r>
        <w:r w:rsidR="00AD696F">
          <w:rPr>
            <w:b/>
          </w:rPr>
          <w:t xml:space="preserve">Term </w:t>
        </w:r>
        <w:r w:rsidR="00A91D28" w:rsidRPr="00A91D28">
          <w:rPr>
            <w:b/>
          </w:rPr>
          <w:t>Worksheet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452"/>
    <w:multiLevelType w:val="hybridMultilevel"/>
    <w:tmpl w:val="514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36AE"/>
    <w:multiLevelType w:val="hybridMultilevel"/>
    <w:tmpl w:val="EC8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218CF"/>
    <w:multiLevelType w:val="hybridMultilevel"/>
    <w:tmpl w:val="02D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64"/>
    <w:multiLevelType w:val="hybridMultilevel"/>
    <w:tmpl w:val="E42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605"/>
    <w:multiLevelType w:val="multilevel"/>
    <w:tmpl w:val="55F2AF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180B75"/>
    <w:multiLevelType w:val="hybridMultilevel"/>
    <w:tmpl w:val="5C6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3F1B"/>
    <w:multiLevelType w:val="hybridMultilevel"/>
    <w:tmpl w:val="676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E3BD0"/>
    <w:multiLevelType w:val="hybridMultilevel"/>
    <w:tmpl w:val="D692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919"/>
    <w:multiLevelType w:val="hybridMultilevel"/>
    <w:tmpl w:val="1E20332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5B57"/>
    <w:rsid w:val="0002013D"/>
    <w:rsid w:val="00037E0A"/>
    <w:rsid w:val="00075CF6"/>
    <w:rsid w:val="000A11C2"/>
    <w:rsid w:val="00101ACE"/>
    <w:rsid w:val="0011532F"/>
    <w:rsid w:val="00133D13"/>
    <w:rsid w:val="00135F16"/>
    <w:rsid w:val="00144289"/>
    <w:rsid w:val="001477D8"/>
    <w:rsid w:val="00150524"/>
    <w:rsid w:val="001664B8"/>
    <w:rsid w:val="001834B9"/>
    <w:rsid w:val="001A569B"/>
    <w:rsid w:val="001C4705"/>
    <w:rsid w:val="001E573B"/>
    <w:rsid w:val="001F197F"/>
    <w:rsid w:val="001F2AA1"/>
    <w:rsid w:val="002166B4"/>
    <w:rsid w:val="0024066E"/>
    <w:rsid w:val="00265EB5"/>
    <w:rsid w:val="002903AD"/>
    <w:rsid w:val="002B4091"/>
    <w:rsid w:val="002B66E0"/>
    <w:rsid w:val="002D2EA8"/>
    <w:rsid w:val="002D373F"/>
    <w:rsid w:val="002F4B4F"/>
    <w:rsid w:val="00300D9E"/>
    <w:rsid w:val="00304041"/>
    <w:rsid w:val="0032740D"/>
    <w:rsid w:val="00341345"/>
    <w:rsid w:val="00371007"/>
    <w:rsid w:val="003B18D2"/>
    <w:rsid w:val="003C2439"/>
    <w:rsid w:val="003D6E03"/>
    <w:rsid w:val="003E150F"/>
    <w:rsid w:val="003E4BC8"/>
    <w:rsid w:val="00413455"/>
    <w:rsid w:val="00414262"/>
    <w:rsid w:val="00444B70"/>
    <w:rsid w:val="00450843"/>
    <w:rsid w:val="00456F2F"/>
    <w:rsid w:val="00462834"/>
    <w:rsid w:val="00463917"/>
    <w:rsid w:val="004668FB"/>
    <w:rsid w:val="004853D2"/>
    <w:rsid w:val="004B591C"/>
    <w:rsid w:val="004B694B"/>
    <w:rsid w:val="004C1B31"/>
    <w:rsid w:val="004C77CC"/>
    <w:rsid w:val="004D6141"/>
    <w:rsid w:val="004E1EE5"/>
    <w:rsid w:val="004F0A8E"/>
    <w:rsid w:val="00506318"/>
    <w:rsid w:val="0051532C"/>
    <w:rsid w:val="00516FC1"/>
    <w:rsid w:val="00521108"/>
    <w:rsid w:val="00524AB0"/>
    <w:rsid w:val="00545B04"/>
    <w:rsid w:val="005655F6"/>
    <w:rsid w:val="00573AA6"/>
    <w:rsid w:val="005B70B0"/>
    <w:rsid w:val="005F2375"/>
    <w:rsid w:val="00625628"/>
    <w:rsid w:val="00627A11"/>
    <w:rsid w:val="00657D64"/>
    <w:rsid w:val="00667F6B"/>
    <w:rsid w:val="006C3AF3"/>
    <w:rsid w:val="006E16C7"/>
    <w:rsid w:val="006F4EC4"/>
    <w:rsid w:val="006F5CCE"/>
    <w:rsid w:val="007071C4"/>
    <w:rsid w:val="007125A1"/>
    <w:rsid w:val="00727587"/>
    <w:rsid w:val="007740D5"/>
    <w:rsid w:val="00782E91"/>
    <w:rsid w:val="00785549"/>
    <w:rsid w:val="00790197"/>
    <w:rsid w:val="007B2E02"/>
    <w:rsid w:val="007E427E"/>
    <w:rsid w:val="007E78B6"/>
    <w:rsid w:val="00800D9D"/>
    <w:rsid w:val="00802D42"/>
    <w:rsid w:val="00806380"/>
    <w:rsid w:val="00830DC6"/>
    <w:rsid w:val="00854737"/>
    <w:rsid w:val="008555C4"/>
    <w:rsid w:val="0087103E"/>
    <w:rsid w:val="00872C4B"/>
    <w:rsid w:val="00891D51"/>
    <w:rsid w:val="008B6365"/>
    <w:rsid w:val="008C2AA8"/>
    <w:rsid w:val="008D5C81"/>
    <w:rsid w:val="009027A8"/>
    <w:rsid w:val="00911E87"/>
    <w:rsid w:val="0091625F"/>
    <w:rsid w:val="009243F5"/>
    <w:rsid w:val="00925D10"/>
    <w:rsid w:val="00930341"/>
    <w:rsid w:val="00931202"/>
    <w:rsid w:val="0094412A"/>
    <w:rsid w:val="00950A49"/>
    <w:rsid w:val="00952642"/>
    <w:rsid w:val="009548E7"/>
    <w:rsid w:val="009660D7"/>
    <w:rsid w:val="00966608"/>
    <w:rsid w:val="009707FC"/>
    <w:rsid w:val="00982C50"/>
    <w:rsid w:val="00984167"/>
    <w:rsid w:val="009861D9"/>
    <w:rsid w:val="00996D4F"/>
    <w:rsid w:val="009B0F90"/>
    <w:rsid w:val="009B1812"/>
    <w:rsid w:val="009C252F"/>
    <w:rsid w:val="009D3068"/>
    <w:rsid w:val="009D4CFD"/>
    <w:rsid w:val="009E737D"/>
    <w:rsid w:val="00A05D2E"/>
    <w:rsid w:val="00A2143B"/>
    <w:rsid w:val="00A234DA"/>
    <w:rsid w:val="00A2403B"/>
    <w:rsid w:val="00A27C98"/>
    <w:rsid w:val="00A360FF"/>
    <w:rsid w:val="00A53870"/>
    <w:rsid w:val="00A77B17"/>
    <w:rsid w:val="00A800B5"/>
    <w:rsid w:val="00A90A4F"/>
    <w:rsid w:val="00A91D28"/>
    <w:rsid w:val="00AA162A"/>
    <w:rsid w:val="00AC5FC7"/>
    <w:rsid w:val="00AD696F"/>
    <w:rsid w:val="00B011EB"/>
    <w:rsid w:val="00B14D02"/>
    <w:rsid w:val="00B54D51"/>
    <w:rsid w:val="00B71793"/>
    <w:rsid w:val="00B72E57"/>
    <w:rsid w:val="00B7652B"/>
    <w:rsid w:val="00B92B0A"/>
    <w:rsid w:val="00BA050B"/>
    <w:rsid w:val="00BB1004"/>
    <w:rsid w:val="00BB31E8"/>
    <w:rsid w:val="00BB604C"/>
    <w:rsid w:val="00BD4CF2"/>
    <w:rsid w:val="00BE55D7"/>
    <w:rsid w:val="00C02377"/>
    <w:rsid w:val="00C16CDD"/>
    <w:rsid w:val="00C16DF0"/>
    <w:rsid w:val="00C20418"/>
    <w:rsid w:val="00C476F3"/>
    <w:rsid w:val="00C55A3F"/>
    <w:rsid w:val="00C64E5D"/>
    <w:rsid w:val="00C65A12"/>
    <w:rsid w:val="00C70C7B"/>
    <w:rsid w:val="00C760E3"/>
    <w:rsid w:val="00C77302"/>
    <w:rsid w:val="00C86C34"/>
    <w:rsid w:val="00CB3003"/>
    <w:rsid w:val="00CC3AA1"/>
    <w:rsid w:val="00CE5660"/>
    <w:rsid w:val="00D1208D"/>
    <w:rsid w:val="00D17750"/>
    <w:rsid w:val="00D36B26"/>
    <w:rsid w:val="00D54D48"/>
    <w:rsid w:val="00D5575C"/>
    <w:rsid w:val="00D831B6"/>
    <w:rsid w:val="00DA11B8"/>
    <w:rsid w:val="00DA3015"/>
    <w:rsid w:val="00DA4347"/>
    <w:rsid w:val="00DA5619"/>
    <w:rsid w:val="00DA69C0"/>
    <w:rsid w:val="00DC00CC"/>
    <w:rsid w:val="00DE3579"/>
    <w:rsid w:val="00DF6054"/>
    <w:rsid w:val="00E01B82"/>
    <w:rsid w:val="00E1130B"/>
    <w:rsid w:val="00E14738"/>
    <w:rsid w:val="00E1591A"/>
    <w:rsid w:val="00E17525"/>
    <w:rsid w:val="00E43534"/>
    <w:rsid w:val="00E57FFD"/>
    <w:rsid w:val="00E672A5"/>
    <w:rsid w:val="00E76B50"/>
    <w:rsid w:val="00E8285D"/>
    <w:rsid w:val="00E942E0"/>
    <w:rsid w:val="00EA4909"/>
    <w:rsid w:val="00EB1A52"/>
    <w:rsid w:val="00EB41DE"/>
    <w:rsid w:val="00ED65CF"/>
    <w:rsid w:val="00EE17E7"/>
    <w:rsid w:val="00EE72EC"/>
    <w:rsid w:val="00F00F9F"/>
    <w:rsid w:val="00F050C9"/>
    <w:rsid w:val="00F24D6F"/>
    <w:rsid w:val="00F25F7F"/>
    <w:rsid w:val="00F40A62"/>
    <w:rsid w:val="00F47D69"/>
    <w:rsid w:val="00F94AE0"/>
    <w:rsid w:val="00F94F21"/>
    <w:rsid w:val="00FC2A70"/>
    <w:rsid w:val="00FC4FB2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9A34A"/>
  <w15:chartTrackingRefBased/>
  <w15:docId w15:val="{5FE49745-5EFA-4687-8C0F-3B4165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A5E5D-380C-4103-B053-6BA2DD5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35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Bipin Kumar Pal</cp:lastModifiedBy>
  <cp:revision>9</cp:revision>
  <dcterms:created xsi:type="dcterms:W3CDTF">2018-11-09T21:07:00Z</dcterms:created>
  <dcterms:modified xsi:type="dcterms:W3CDTF">2022-06-14T09:17:00Z</dcterms:modified>
</cp:coreProperties>
</file>